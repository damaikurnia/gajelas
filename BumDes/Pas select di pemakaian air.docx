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bookmarkStart w:id="0" w:name="_GoBack"/>
      <w:bookmarkEnd w:id="0"/>
      <w:r>
        <w:t>Pas select di pemakaian air</w:t>
      </w:r>
    </w:p>
    <w:p>
      <w:pPr>
        <w:ind w:firstLine="420" w:firstLineChars="0"/>
      </w:pPr>
      <w:r>
        <w:t>Selectnya yang untuk bulan ini. (terhitung tanggal 30 bln ini)</w:t>
      </w:r>
    </w:p>
    <w:p>
      <w:pPr>
        <w:ind w:firstLine="420" w:firstLineChars="0"/>
      </w:pPr>
    </w:p>
    <w:p>
      <w:r>
        <w:t>Pas selectnya untuk pembayaran</w:t>
      </w:r>
    </w:p>
    <w:p>
      <w:pPr>
        <w:ind w:firstLine="420" w:firstLineChars="0"/>
      </w:pPr>
      <w:r>
        <w:t xml:space="preserve">Selectnya yang bulan kemarin </w:t>
      </w:r>
    </w:p>
    <w:p>
      <w:pPr>
        <w:ind w:firstLine="420" w:firstLineChars="0"/>
      </w:pPr>
      <w:r>
        <w:t>Dicek apakah telat (bulan ini &gt; 10) jika ya denda 2%</w:t>
      </w:r>
    </w:p>
    <w:p>
      <w:pPr>
        <w:ind w:firstLine="420" w:firstLineChars="0"/>
      </w:pP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BEFC16A4"/>
    <w:rsid w:val="5CEA28F6"/>
    <w:rsid w:val="BEFC16A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4">
    <w:name w:val="Normal Table"/>
    <w:semiHidden/>
    <w:uiPriority w:val="0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Community_9.1.0.4945_{F1E327BC-269C-435d-A152-05C5408002CA}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2015-03-14T19:36:00Z</dcterms:created>
  <dc:creator>damaikurnia</dc:creator>
  <cp:lastModifiedBy>damaikurnia</cp:lastModifiedBy>
  <dc:title>Pas select di pemakaian air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1057-9.1.0.4945</vt:lpwstr>
  </property>
</Properties>
</file>