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 xml:space="preserve">Kecamatan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Kota / kab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No transaksi --&gt; no pelanggan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Info tagihan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Data pelanggan yang belum bayar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Teknisi datang untuk untry pemakaian air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Pembayaran dapat dilakukan di perdagangan (dimungkinkan)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Telat --&gt; denda misal 2% per minggu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Info keluhan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67E81A3"/>
    <w:rsid w:val="F67E81A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2015-03-03T11:10:00Z</dcterms:created>
  <dc:creator>damaikurnia</dc:creator>
  <cp:lastModifiedBy>damaikurnia</cp:lastModifiedBy>
  <dc:title>Kecamatan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